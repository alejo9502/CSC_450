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5CD" w:rsidRDefault="004355CD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  <w:r>
        <w:rPr>
          <w:noProof/>
        </w:rPr>
        <w:drawing>
          <wp:inline distT="0" distB="0" distL="0" distR="0" wp14:anchorId="791D2489" wp14:editId="6E0F9D65">
            <wp:extent cx="5417188" cy="3933825"/>
            <wp:effectExtent l="19050" t="1905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956" t="8579" r="16625" b="2152"/>
                    <a:stretch/>
                  </pic:blipFill>
                  <pic:spPr bwMode="auto">
                    <a:xfrm>
                      <a:off x="0" y="0"/>
                      <a:ext cx="5423621" cy="39384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A0B8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4355CD" w:rsidP="003E39FB">
      <w:pPr>
        <w:pStyle w:val="Title"/>
      </w:pPr>
      <w:r>
        <w:t>Art Gallery</w:t>
      </w:r>
    </w:p>
    <w:p w:rsidR="00C6554A" w:rsidRDefault="004355CD" w:rsidP="00C6554A">
      <w:pPr>
        <w:pStyle w:val="Subtitle"/>
      </w:pPr>
      <w:r>
        <w:t>With Functioning Shop option</w:t>
      </w:r>
    </w:p>
    <w:p w:rsidR="003E39FB" w:rsidRDefault="003E39FB" w:rsidP="003E39FB">
      <w:pPr>
        <w:pStyle w:val="ContactInfo"/>
      </w:pPr>
      <w:r>
        <w:t>Jamie Sparrow | Alejandro Pena |</w:t>
      </w:r>
      <w:r w:rsidRPr="00D5413C">
        <w:t xml:space="preserve"> </w:t>
      </w:r>
      <w:r>
        <w:t>Robert Arnold | Dillon Harless</w:t>
      </w:r>
    </w:p>
    <w:p w:rsidR="003E39FB" w:rsidRDefault="003E39FB" w:rsidP="00C6554A">
      <w:pPr>
        <w:pStyle w:val="Subtitle"/>
      </w:pPr>
    </w:p>
    <w:p w:rsidR="004355CD" w:rsidRPr="004355CD" w:rsidRDefault="004355CD" w:rsidP="003E39FB">
      <w:pPr>
        <w:ind w:firstLine="720"/>
        <w:rPr>
          <w:sz w:val="24"/>
          <w:szCs w:val="24"/>
        </w:rPr>
      </w:pPr>
      <w:r>
        <w:t xml:space="preserve">The team </w:t>
      </w:r>
      <w:r w:rsidR="00632C25">
        <w:t xml:space="preserve">coordinated </w:t>
      </w:r>
      <w:r>
        <w:t>with a client who desires an online art gallery where people can view his friend’</w:t>
      </w:r>
      <w:r w:rsidR="00632C25">
        <w:t xml:space="preserve">s artwork and </w:t>
      </w:r>
      <w:r>
        <w:t>purchase</w:t>
      </w:r>
      <w:r w:rsidR="00632C25">
        <w:t xml:space="preserve"> pieces</w:t>
      </w:r>
      <w:r>
        <w:t xml:space="preserve"> online.</w:t>
      </w:r>
      <w:r w:rsidR="003E39FB">
        <w:t xml:space="preserve"> We plan to create the back end in SQL using MySql and </w:t>
      </w:r>
      <w:r w:rsidR="00D820B2">
        <w:t xml:space="preserve">a </w:t>
      </w:r>
      <w:r w:rsidR="003E39FB">
        <w:t>multi-platform website paired with a sister Android app.</w:t>
      </w:r>
      <w:r w:rsidR="00D820B2">
        <w:t xml:space="preserve"> Customers will create accounts, save shopping lists, and purchase things. We also plan to have an admin log-in page.</w:t>
      </w:r>
    </w:p>
    <w:sectPr w:rsidR="004355CD" w:rsidRPr="004355CD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152" w:rsidRDefault="00784152" w:rsidP="00C6554A">
      <w:pPr>
        <w:spacing w:before="0" w:after="0" w:line="240" w:lineRule="auto"/>
      </w:pPr>
      <w:r>
        <w:separator/>
      </w:r>
    </w:p>
  </w:endnote>
  <w:endnote w:type="continuationSeparator" w:id="0">
    <w:p w:rsidR="00784152" w:rsidRDefault="0078415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E39F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152" w:rsidRDefault="00784152" w:rsidP="00C6554A">
      <w:pPr>
        <w:spacing w:before="0" w:after="0" w:line="240" w:lineRule="auto"/>
      </w:pPr>
      <w:r>
        <w:separator/>
      </w:r>
    </w:p>
  </w:footnote>
  <w:footnote w:type="continuationSeparator" w:id="0">
    <w:p w:rsidR="00784152" w:rsidRDefault="00784152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5CD"/>
    <w:rsid w:val="002554CD"/>
    <w:rsid w:val="00293B83"/>
    <w:rsid w:val="002B4294"/>
    <w:rsid w:val="00333D0D"/>
    <w:rsid w:val="003E39FB"/>
    <w:rsid w:val="004355CD"/>
    <w:rsid w:val="004C049F"/>
    <w:rsid w:val="005000E2"/>
    <w:rsid w:val="005D69FC"/>
    <w:rsid w:val="00632C25"/>
    <w:rsid w:val="006A3CE7"/>
    <w:rsid w:val="00776FD4"/>
    <w:rsid w:val="00784152"/>
    <w:rsid w:val="00887C87"/>
    <w:rsid w:val="00C6554A"/>
    <w:rsid w:val="00D820B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C43562-69FA-45D3-9D2F-291558C1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</dc:creator>
  <cp:keywords/>
  <dc:description/>
  <cp:lastModifiedBy>Robbie Arnold</cp:lastModifiedBy>
  <cp:revision>2</cp:revision>
  <cp:lastPrinted>2017-01-27T14:18:00Z</cp:lastPrinted>
  <dcterms:created xsi:type="dcterms:W3CDTF">2017-01-27T14:19:00Z</dcterms:created>
  <dcterms:modified xsi:type="dcterms:W3CDTF">2017-01-27T14:19:00Z</dcterms:modified>
</cp:coreProperties>
</file>